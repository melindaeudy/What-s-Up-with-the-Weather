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C0E3B" w14:textId="1E0CEBE3" w:rsidR="00FE576D" w:rsidRPr="00435446" w:rsidRDefault="00BE509E" w:rsidP="008A6249">
      <w:pPr>
        <w:pStyle w:val="Title"/>
        <w:ind w:left="1440"/>
        <w:jc w:val="left"/>
      </w:pPr>
      <w:r>
        <w:t>python-api’s report</w:t>
      </w:r>
      <w:r w:rsidR="00BD0179">
        <w:t xml:space="preserve">      </w:t>
      </w:r>
    </w:p>
    <w:p w14:paraId="13DAB717" w14:textId="362B517E" w:rsidR="00FE576D" w:rsidRDefault="00FE576D">
      <w:pPr>
        <w:pStyle w:val="Subtitle"/>
      </w:pPr>
    </w:p>
    <w:p w14:paraId="48AEB609" w14:textId="59CA86A3" w:rsidR="00FE576D" w:rsidRDefault="00BD0179" w:rsidP="00BD0179">
      <w:pPr>
        <w:pStyle w:val="Date"/>
        <w:jc w:val="left"/>
      </w:pPr>
      <w:r>
        <w:rPr>
          <w:rStyle w:val="IntenseEmphasis"/>
        </w:rPr>
        <w:t xml:space="preserve">                                                                                    </w:t>
      </w:r>
      <w:proofErr w:type="gramStart"/>
      <w:r>
        <w:rPr>
          <w:rStyle w:val="IntenseEmphasis"/>
        </w:rPr>
        <w:t>Due :</w:t>
      </w:r>
      <w:proofErr w:type="gramEnd"/>
      <w:r>
        <w:rPr>
          <w:rStyle w:val="IntenseEmphasis"/>
        </w:rPr>
        <w:t xml:space="preserve"> </w:t>
      </w:r>
      <w:r w:rsidR="008A6249">
        <w:rPr>
          <w:rStyle w:val="IntenseEmphasis"/>
        </w:rPr>
        <w:t xml:space="preserve">Saturday, </w:t>
      </w:r>
      <w:r w:rsidR="00BE509E">
        <w:rPr>
          <w:rStyle w:val="IntenseEmphasis"/>
        </w:rPr>
        <w:t>February 6, 2021</w:t>
      </w:r>
      <w:r>
        <w:rPr>
          <w:rStyle w:val="IntenseEmphasis"/>
        </w:rPr>
        <w:t xml:space="preserve"> by 12:59 pm</w:t>
      </w:r>
      <w:r w:rsidR="003B5FCE">
        <w:t xml:space="preserve"> | </w:t>
      </w:r>
      <w:r>
        <w:t>By Melinda Eudy</w:t>
      </w:r>
    </w:p>
    <w:p w14:paraId="718A5873" w14:textId="79045903" w:rsidR="00FE576D" w:rsidRDefault="00D86320">
      <w:pPr>
        <w:pStyle w:val="Heading1"/>
      </w:pPr>
      <w:r>
        <w:t>Background</w:t>
      </w:r>
    </w:p>
    <w:p w14:paraId="42079721" w14:textId="77777777" w:rsidR="00BE509E" w:rsidRDefault="00BE509E">
      <w:r>
        <w:t>Start with Weather API and a random list of cities to research their relationship of Latitude to temperature, humidity, cloudiness and wind speed.  Create scatterplots and run liner regress on the relationships.</w:t>
      </w:r>
    </w:p>
    <w:p w14:paraId="6370242B" w14:textId="13C238D7" w:rsidR="00FE576D" w:rsidRDefault="00BE509E">
      <w:r>
        <w:t>Next, reduce the list of cities to ideal vacation spots based on temperature between 70 and 80 degrees, wind speed less than 10 mph and zero cloudiness.  Next locate a hotel in the city within 5000 meters of the city and plot it on a heatmap.</w:t>
      </w:r>
      <w:r w:rsidR="008A6249">
        <w:t xml:space="preserve"> </w:t>
      </w:r>
      <w:r w:rsidR="00D86320">
        <w:t xml:space="preserve">  </w:t>
      </w:r>
    </w:p>
    <w:p w14:paraId="14922C2C" w14:textId="77777777" w:rsidR="00D86320" w:rsidRDefault="00D86320"/>
    <w:p w14:paraId="60287124" w14:textId="77FC7793" w:rsidR="00FE576D" w:rsidRPr="00C54681" w:rsidRDefault="00D86320">
      <w:pPr>
        <w:pStyle w:val="Heading1"/>
      </w:pPr>
      <w:r>
        <w:t>Data Used</w:t>
      </w:r>
    </w:p>
    <w:p w14:paraId="0A896506" w14:textId="09C6390C" w:rsidR="00FE576D" w:rsidRDefault="00BE509E">
      <w:r>
        <w:t xml:space="preserve">Used </w:t>
      </w:r>
      <w:proofErr w:type="spellStart"/>
      <w:r>
        <w:t>OpenWatherMap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and Google Maps Platform to create the data for the cities and analyze the data per the given parameters.</w:t>
      </w:r>
    </w:p>
    <w:p w14:paraId="33274FAE" w14:textId="77777777" w:rsidR="00D86320" w:rsidRDefault="00D86320"/>
    <w:p w14:paraId="53F53CB8" w14:textId="78D491C3" w:rsidR="00FE576D" w:rsidRDefault="008A6249">
      <w:pPr>
        <w:pStyle w:val="Heading1"/>
      </w:pPr>
      <w:r>
        <w:t>Observable Trends</w:t>
      </w:r>
      <w:r w:rsidR="00D86320">
        <w:t xml:space="preserve">, based on the data </w:t>
      </w:r>
      <w:proofErr w:type="gramStart"/>
      <w:r w:rsidR="00D86320">
        <w:t>provided</w:t>
      </w:r>
      <w:proofErr w:type="gramEnd"/>
    </w:p>
    <w:p w14:paraId="5C43CA6A" w14:textId="35A6278E" w:rsidR="00D86320" w:rsidRDefault="00BE509E" w:rsidP="008A6249">
      <w:pPr>
        <w:pStyle w:val="ListParagraph"/>
        <w:numPr>
          <w:ilvl w:val="0"/>
          <w:numId w:val="20"/>
        </w:numPr>
      </w:pPr>
      <w:r>
        <w:t>The closer the city is to the equator the warmer the temperature.</w:t>
      </w:r>
    </w:p>
    <w:p w14:paraId="42483BDE" w14:textId="127610F2" w:rsidR="00BE509E" w:rsidRDefault="00BE509E" w:rsidP="00BE509E">
      <w:pPr>
        <w:pStyle w:val="ListParagraph"/>
      </w:pPr>
      <w:r>
        <w:rPr>
          <w:noProof/>
        </w:rPr>
        <w:drawing>
          <wp:inline distT="0" distB="0" distL="0" distR="0" wp14:anchorId="5674D9D2" wp14:editId="5BD5392F">
            <wp:extent cx="4152381" cy="287619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8C77" w14:textId="0675250B" w:rsidR="008A6249" w:rsidRDefault="00BE509E" w:rsidP="00DB1818">
      <w:pPr>
        <w:pStyle w:val="ListParagraph"/>
        <w:numPr>
          <w:ilvl w:val="0"/>
          <w:numId w:val="20"/>
        </w:numPr>
      </w:pPr>
      <w:r>
        <w:t xml:space="preserve">There is literally no relationship between </w:t>
      </w:r>
      <w:r w:rsidR="00207945">
        <w:t>cloudiness or wind speed and where the city is located.</w:t>
      </w:r>
    </w:p>
    <w:p w14:paraId="603FAEC2" w14:textId="01745DC3" w:rsidR="00207945" w:rsidRDefault="00207945" w:rsidP="00207945">
      <w:pPr>
        <w:pStyle w:val="ListParagraph"/>
      </w:pPr>
      <w:r>
        <w:rPr>
          <w:noProof/>
        </w:rPr>
        <w:lastRenderedPageBreak/>
        <w:drawing>
          <wp:inline distT="0" distB="0" distL="0" distR="0" wp14:anchorId="683DAE45" wp14:editId="21538242">
            <wp:extent cx="4209524" cy="276190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C6AA" w14:textId="008E76EC" w:rsidR="00DB1818" w:rsidRDefault="00207945" w:rsidP="00207945">
      <w:r>
        <w:tab/>
      </w:r>
      <w:r>
        <w:tab/>
      </w:r>
      <w:r>
        <w:rPr>
          <w:noProof/>
        </w:rPr>
        <w:drawing>
          <wp:inline distT="0" distB="0" distL="0" distR="0" wp14:anchorId="7474DB93" wp14:editId="42189E2C">
            <wp:extent cx="4019048" cy="27714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56DD" w14:textId="67521697" w:rsidR="00DB1818" w:rsidRDefault="00207945" w:rsidP="00DB1818">
      <w:pPr>
        <w:pStyle w:val="ListParagraph"/>
      </w:pPr>
      <w:r>
        <w:t xml:space="preserve">PART II heatmap with pins locating the hotels in the Ideal </w:t>
      </w:r>
      <w:proofErr w:type="gramStart"/>
      <w:r>
        <w:t>locations</w:t>
      </w:r>
      <w:proofErr w:type="gramEnd"/>
    </w:p>
    <w:p w14:paraId="53398821" w14:textId="61A8C6B8" w:rsidR="00207945" w:rsidRDefault="00207945" w:rsidP="00DB1818">
      <w:pPr>
        <w:pStyle w:val="ListParagraph"/>
      </w:pPr>
      <w:r>
        <w:rPr>
          <w:noProof/>
        </w:rPr>
        <w:drawing>
          <wp:inline distT="0" distB="0" distL="0" distR="0" wp14:anchorId="22DC7D87" wp14:editId="4050E96E">
            <wp:extent cx="6378876" cy="28575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6783" cy="286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8D16" w14:textId="60C1AACF" w:rsidR="00DB1818" w:rsidRDefault="00DB1818" w:rsidP="00DB1818">
      <w:pPr>
        <w:pStyle w:val="ListParagraph"/>
      </w:pPr>
    </w:p>
    <w:sectPr w:rsidR="00DB1818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40003" w14:textId="77777777" w:rsidR="0090660C" w:rsidRDefault="0090660C">
      <w:r>
        <w:separator/>
      </w:r>
    </w:p>
  </w:endnote>
  <w:endnote w:type="continuationSeparator" w:id="0">
    <w:p w14:paraId="2825B9C2" w14:textId="77777777" w:rsidR="0090660C" w:rsidRDefault="00906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76E22" w14:textId="77777777"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25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543EC" w14:textId="77777777" w:rsidR="0090660C" w:rsidRDefault="0090660C">
      <w:r>
        <w:separator/>
      </w:r>
    </w:p>
  </w:footnote>
  <w:footnote w:type="continuationSeparator" w:id="0">
    <w:p w14:paraId="2DEAAA0C" w14:textId="77777777" w:rsidR="0090660C" w:rsidRDefault="00906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924A4"/>
    <w:multiLevelType w:val="hybridMultilevel"/>
    <w:tmpl w:val="3FEE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86C9F"/>
    <w:multiLevelType w:val="hybridMultilevel"/>
    <w:tmpl w:val="1128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511C7"/>
    <w:multiLevelType w:val="hybridMultilevel"/>
    <w:tmpl w:val="05E22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806B9"/>
    <w:multiLevelType w:val="hybridMultilevel"/>
    <w:tmpl w:val="E098B3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21"/>
  </w:num>
  <w:num w:numId="18">
    <w:abstractNumId w:val="20"/>
  </w:num>
  <w:num w:numId="19">
    <w:abstractNumId w:val="18"/>
  </w:num>
  <w:num w:numId="20">
    <w:abstractNumId w:val="15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79"/>
    <w:rsid w:val="00022357"/>
    <w:rsid w:val="00081D4D"/>
    <w:rsid w:val="000D1B9D"/>
    <w:rsid w:val="000F21A5"/>
    <w:rsid w:val="00207945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F4532"/>
    <w:rsid w:val="0058206D"/>
    <w:rsid w:val="005D2056"/>
    <w:rsid w:val="00684306"/>
    <w:rsid w:val="007173EB"/>
    <w:rsid w:val="007638A6"/>
    <w:rsid w:val="00774146"/>
    <w:rsid w:val="00786D8E"/>
    <w:rsid w:val="00883FFD"/>
    <w:rsid w:val="008A6249"/>
    <w:rsid w:val="008E1349"/>
    <w:rsid w:val="0090660C"/>
    <w:rsid w:val="00907EA5"/>
    <w:rsid w:val="009579FE"/>
    <w:rsid w:val="00987D93"/>
    <w:rsid w:val="00AB3E35"/>
    <w:rsid w:val="00B51AD7"/>
    <w:rsid w:val="00BD0179"/>
    <w:rsid w:val="00BE509E"/>
    <w:rsid w:val="00C04B20"/>
    <w:rsid w:val="00C41E6E"/>
    <w:rsid w:val="00C54681"/>
    <w:rsid w:val="00C7447B"/>
    <w:rsid w:val="00CE41FE"/>
    <w:rsid w:val="00CE73E7"/>
    <w:rsid w:val="00D86320"/>
    <w:rsid w:val="00DB1818"/>
    <w:rsid w:val="00E60A93"/>
    <w:rsid w:val="00EE621B"/>
    <w:rsid w:val="00F9136A"/>
    <w:rsid w:val="00F925B9"/>
    <w:rsid w:val="00FA0E43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1AB6B2"/>
  <w15:chartTrackingRefBased/>
  <w15:docId w15:val="{7D5E098B-14C1-47BC-9C0F-EB0E32ED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inda%20Eudy\AppData\Roaming\Microsoft\Templates\PTA%20meeting%20minute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minutes.dotx</Template>
  <TotalTime>0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Melinda Eudy</dc:creator>
  <cp:lastModifiedBy>Melinda Eudy</cp:lastModifiedBy>
  <cp:revision>2</cp:revision>
  <dcterms:created xsi:type="dcterms:W3CDTF">2021-02-06T20:16:00Z</dcterms:created>
  <dcterms:modified xsi:type="dcterms:W3CDTF">2021-02-06T20:16:00Z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